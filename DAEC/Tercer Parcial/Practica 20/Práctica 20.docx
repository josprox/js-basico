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B4C6E7" w:themeColor="accent1" w:themeTint="66"/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8936B7" w:rsidRPr="008936B7" w14:paraId="4F37B249" w14:textId="77777777" w:rsidTr="008936B7">
        <w:tc>
          <w:tcPr>
            <w:tcW w:w="4414" w:type="dxa"/>
          </w:tcPr>
          <w:p w14:paraId="72E81058" w14:textId="77777777" w:rsidR="008936B7" w:rsidRPr="008936B7" w:rsidRDefault="008936B7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Nombre:</w:t>
            </w:r>
          </w:p>
        </w:tc>
        <w:tc>
          <w:tcPr>
            <w:tcW w:w="4414" w:type="dxa"/>
          </w:tcPr>
          <w:p w14:paraId="4BC7E8B8" w14:textId="77777777" w:rsidR="008936B7" w:rsidRPr="008936B7" w:rsidRDefault="008936B7">
            <w:pPr>
              <w:rPr>
                <w:sz w:val="36"/>
                <w:szCs w:val="36"/>
              </w:rPr>
            </w:pPr>
            <w:r w:rsidRPr="008936B7">
              <w:rPr>
                <w:sz w:val="36"/>
                <w:szCs w:val="36"/>
              </w:rPr>
              <w:t>Jos</w:t>
            </w:r>
            <w:r>
              <w:rPr>
                <w:sz w:val="36"/>
                <w:szCs w:val="36"/>
              </w:rPr>
              <w:t>é</w:t>
            </w:r>
            <w:r w:rsidRPr="008936B7">
              <w:rPr>
                <w:sz w:val="36"/>
                <w:szCs w:val="36"/>
              </w:rPr>
              <w:t xml:space="preserve"> Luis Melchor Estrada</w:t>
            </w:r>
          </w:p>
        </w:tc>
      </w:tr>
      <w:tr w:rsidR="008936B7" w:rsidRPr="008936B7" w14:paraId="1E1F7488" w14:textId="77777777" w:rsidTr="008936B7">
        <w:tc>
          <w:tcPr>
            <w:tcW w:w="4414" w:type="dxa"/>
          </w:tcPr>
          <w:p w14:paraId="26BF7363" w14:textId="77777777" w:rsidR="008936B7" w:rsidRPr="008936B7" w:rsidRDefault="008936B7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Grado y grupo:</w:t>
            </w:r>
          </w:p>
        </w:tc>
        <w:tc>
          <w:tcPr>
            <w:tcW w:w="4414" w:type="dxa"/>
          </w:tcPr>
          <w:p w14:paraId="19BA60C7" w14:textId="77777777" w:rsidR="008936B7" w:rsidRPr="008936B7" w:rsidRDefault="008936B7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4ª Programación</w:t>
            </w:r>
          </w:p>
        </w:tc>
      </w:tr>
      <w:tr w:rsidR="008936B7" w:rsidRPr="008936B7" w14:paraId="1B64D865" w14:textId="77777777" w:rsidTr="008936B7">
        <w:tc>
          <w:tcPr>
            <w:tcW w:w="4414" w:type="dxa"/>
          </w:tcPr>
          <w:p w14:paraId="37C64EC3" w14:textId="77777777" w:rsidR="008936B7" w:rsidRPr="008936B7" w:rsidRDefault="008936B7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Materia:</w:t>
            </w:r>
          </w:p>
        </w:tc>
        <w:tc>
          <w:tcPr>
            <w:tcW w:w="4414" w:type="dxa"/>
          </w:tcPr>
          <w:p w14:paraId="4DC86202" w14:textId="3AEE3890" w:rsidR="008936B7" w:rsidRPr="008936B7" w:rsidRDefault="0039381D">
            <w:pPr>
              <w:rPr>
                <w:sz w:val="36"/>
                <w:szCs w:val="36"/>
              </w:rPr>
            </w:pPr>
            <w:r w:rsidRPr="0039381D">
              <w:rPr>
                <w:sz w:val="36"/>
                <w:szCs w:val="36"/>
              </w:rPr>
              <w:t>Desarrolla Aplicaciones que se Ejecutan en el Cliente</w:t>
            </w:r>
          </w:p>
        </w:tc>
      </w:tr>
      <w:tr w:rsidR="008936B7" w:rsidRPr="008936B7" w14:paraId="31E4E6EA" w14:textId="77777777" w:rsidTr="008936B7">
        <w:tc>
          <w:tcPr>
            <w:tcW w:w="4414" w:type="dxa"/>
          </w:tcPr>
          <w:p w14:paraId="06CE633A" w14:textId="77777777" w:rsidR="008936B7" w:rsidRPr="008936B7" w:rsidRDefault="008936B7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Trabajo:</w:t>
            </w:r>
          </w:p>
        </w:tc>
        <w:tc>
          <w:tcPr>
            <w:tcW w:w="4414" w:type="dxa"/>
          </w:tcPr>
          <w:p w14:paraId="36C154F4" w14:textId="5BEFB1FA" w:rsidR="008936B7" w:rsidRPr="008936B7" w:rsidRDefault="0039381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Practica 20</w:t>
            </w:r>
          </w:p>
        </w:tc>
      </w:tr>
      <w:tr w:rsidR="008936B7" w:rsidRPr="008936B7" w14:paraId="303B5786" w14:textId="77777777" w:rsidTr="008936B7">
        <w:tc>
          <w:tcPr>
            <w:tcW w:w="4414" w:type="dxa"/>
          </w:tcPr>
          <w:p w14:paraId="357B636B" w14:textId="77777777" w:rsidR="008936B7" w:rsidRDefault="008936B7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Fecha de entrega:</w:t>
            </w:r>
          </w:p>
        </w:tc>
        <w:tc>
          <w:tcPr>
            <w:tcW w:w="4414" w:type="dxa"/>
          </w:tcPr>
          <w:p w14:paraId="59A1D37D" w14:textId="65FEF8D1" w:rsidR="008936B7" w:rsidRPr="008936B7" w:rsidRDefault="0039381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26/05/21</w:t>
            </w:r>
          </w:p>
        </w:tc>
      </w:tr>
      <w:tr w:rsidR="008936B7" w:rsidRPr="008936B7" w14:paraId="6FB0AB53" w14:textId="77777777" w:rsidTr="00041F0A">
        <w:tc>
          <w:tcPr>
            <w:tcW w:w="8828" w:type="dxa"/>
            <w:gridSpan w:val="2"/>
          </w:tcPr>
          <w:p w14:paraId="6F9985D8" w14:textId="77777777" w:rsidR="008936B7" w:rsidRPr="008936B7" w:rsidRDefault="008936B7" w:rsidP="008936B7">
            <w:pPr>
              <w:jc w:val="center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3A9AE63D" wp14:editId="637F815C">
                  <wp:extent cx="4819650" cy="5523675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974" cy="553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972BB" w14:textId="77777777" w:rsidR="00FA19FC" w:rsidRDefault="00FA19FC"/>
    <w:p w14:paraId="6AA35935" w14:textId="77777777" w:rsidR="008936B7" w:rsidRDefault="008936B7"/>
    <w:p w14:paraId="42E3DCD0" w14:textId="180EB087" w:rsidR="008936B7" w:rsidRDefault="008936B7"/>
    <w:p w14:paraId="3DC97E98" w14:textId="1D40406B" w:rsidR="00F545D7" w:rsidRDefault="00F545D7" w:rsidP="0039381D">
      <w:pPr>
        <w:jc w:val="center"/>
      </w:pPr>
      <w:r>
        <w:lastRenderedPageBreak/>
        <w:t>Portada</w:t>
      </w:r>
    </w:p>
    <w:p w14:paraId="45884824" w14:textId="44F40D33" w:rsidR="00F545D7" w:rsidRDefault="00F545D7" w:rsidP="0039381D">
      <w:pPr>
        <w:jc w:val="center"/>
      </w:pPr>
      <w:r>
        <w:rPr>
          <w:noProof/>
        </w:rPr>
        <w:drawing>
          <wp:inline distT="0" distB="0" distL="0" distR="0" wp14:anchorId="37568867" wp14:editId="7BDD36FB">
            <wp:extent cx="5600700" cy="74676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4048" w14:textId="77777777" w:rsidR="00F545D7" w:rsidRDefault="00F545D7" w:rsidP="0039381D">
      <w:pPr>
        <w:jc w:val="center"/>
      </w:pPr>
    </w:p>
    <w:p w14:paraId="0696FB98" w14:textId="40BD9EF7" w:rsidR="0039381D" w:rsidRDefault="0039381D" w:rsidP="0039381D">
      <w:pPr>
        <w:jc w:val="center"/>
      </w:pPr>
      <w:r>
        <w:lastRenderedPageBreak/>
        <w:t>Práctica 10</w:t>
      </w:r>
    </w:p>
    <w:p w14:paraId="64C37225" w14:textId="68C380B6" w:rsidR="0039381D" w:rsidRDefault="0039381D">
      <w:r>
        <w:rPr>
          <w:noProof/>
        </w:rPr>
        <w:drawing>
          <wp:inline distT="0" distB="0" distL="0" distR="0" wp14:anchorId="5B33D303" wp14:editId="4A5CEF40">
            <wp:extent cx="5600700" cy="7467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DAD25" w14:textId="44FADD9B" w:rsidR="0039381D" w:rsidRDefault="0039381D">
      <w:r>
        <w:rPr>
          <w:noProof/>
        </w:rPr>
        <w:lastRenderedPageBreak/>
        <w:drawing>
          <wp:inline distT="0" distB="0" distL="0" distR="0" wp14:anchorId="63F6C6E4" wp14:editId="0B89EAA1">
            <wp:extent cx="5600700" cy="7467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036B6" w14:textId="4379D752" w:rsidR="0039381D" w:rsidRDefault="0039381D"/>
    <w:p w14:paraId="3DC22D1F" w14:textId="77777777" w:rsidR="0039381D" w:rsidRDefault="0039381D" w:rsidP="0039381D">
      <w:pPr>
        <w:jc w:val="center"/>
      </w:pPr>
    </w:p>
    <w:p w14:paraId="1A327802" w14:textId="5D49D9E6" w:rsidR="0039381D" w:rsidRDefault="0039381D" w:rsidP="0039381D">
      <w:pPr>
        <w:jc w:val="center"/>
      </w:pPr>
      <w:r>
        <w:lastRenderedPageBreak/>
        <w:t>Práctica 11</w:t>
      </w:r>
    </w:p>
    <w:p w14:paraId="75392C03" w14:textId="7AD2B561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28F4CCB9" wp14:editId="43E5E285">
            <wp:extent cx="5600700" cy="7467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3EAE" w14:textId="4467539C" w:rsidR="0039381D" w:rsidRDefault="0039381D" w:rsidP="0039381D">
      <w:pPr>
        <w:jc w:val="center"/>
      </w:pPr>
    </w:p>
    <w:p w14:paraId="4AFF7032" w14:textId="57A6B7C2" w:rsidR="0039381D" w:rsidRDefault="0039381D" w:rsidP="0039381D">
      <w:pPr>
        <w:jc w:val="center"/>
      </w:pPr>
      <w:r>
        <w:lastRenderedPageBreak/>
        <w:t>Práctica 12</w:t>
      </w:r>
    </w:p>
    <w:p w14:paraId="31E46046" w14:textId="61BE9D69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7CEF2A23" wp14:editId="4DF449F6">
            <wp:extent cx="5600700" cy="74676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99FBB" w14:textId="118EE820" w:rsidR="0039381D" w:rsidRDefault="0039381D" w:rsidP="0039381D">
      <w:pPr>
        <w:jc w:val="center"/>
      </w:pPr>
    </w:p>
    <w:p w14:paraId="326BD15E" w14:textId="5A74BCB7" w:rsidR="0039381D" w:rsidRDefault="0039381D" w:rsidP="0039381D">
      <w:pPr>
        <w:jc w:val="center"/>
      </w:pPr>
      <w:r>
        <w:lastRenderedPageBreak/>
        <w:t>Práctica 13</w:t>
      </w:r>
    </w:p>
    <w:p w14:paraId="4B78A07B" w14:textId="499B2523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48A78220" wp14:editId="49B34B7B">
            <wp:extent cx="5610225" cy="42005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99E3" w14:textId="09802412" w:rsidR="0039381D" w:rsidRDefault="0039381D" w:rsidP="0039381D">
      <w:pPr>
        <w:jc w:val="center"/>
      </w:pPr>
    </w:p>
    <w:p w14:paraId="13F48F13" w14:textId="282178C9" w:rsidR="0039381D" w:rsidRDefault="0039381D" w:rsidP="0039381D">
      <w:pPr>
        <w:jc w:val="center"/>
      </w:pPr>
    </w:p>
    <w:p w14:paraId="2723894B" w14:textId="1956C6A9" w:rsidR="0039381D" w:rsidRDefault="0039381D" w:rsidP="0039381D">
      <w:pPr>
        <w:jc w:val="center"/>
      </w:pPr>
    </w:p>
    <w:p w14:paraId="310FEEA7" w14:textId="4B434B6B" w:rsidR="0039381D" w:rsidRDefault="0039381D" w:rsidP="0039381D">
      <w:pPr>
        <w:jc w:val="center"/>
      </w:pPr>
    </w:p>
    <w:p w14:paraId="6FB11E09" w14:textId="78DA3B1F" w:rsidR="0039381D" w:rsidRDefault="0039381D" w:rsidP="0039381D">
      <w:pPr>
        <w:jc w:val="center"/>
      </w:pPr>
    </w:p>
    <w:p w14:paraId="671B1E34" w14:textId="16629A2B" w:rsidR="0039381D" w:rsidRDefault="0039381D" w:rsidP="0039381D">
      <w:pPr>
        <w:jc w:val="center"/>
      </w:pPr>
    </w:p>
    <w:p w14:paraId="5FC11EF6" w14:textId="0ECDBE2E" w:rsidR="0039381D" w:rsidRDefault="0039381D" w:rsidP="0039381D">
      <w:pPr>
        <w:jc w:val="center"/>
      </w:pPr>
    </w:p>
    <w:p w14:paraId="06059307" w14:textId="1EE61C62" w:rsidR="0039381D" w:rsidRDefault="0039381D" w:rsidP="0039381D">
      <w:pPr>
        <w:jc w:val="center"/>
      </w:pPr>
    </w:p>
    <w:p w14:paraId="7CDB8ED9" w14:textId="0E042454" w:rsidR="0039381D" w:rsidRDefault="0039381D" w:rsidP="0039381D">
      <w:pPr>
        <w:jc w:val="center"/>
      </w:pPr>
    </w:p>
    <w:p w14:paraId="4FF269FB" w14:textId="21D89641" w:rsidR="0039381D" w:rsidRDefault="0039381D" w:rsidP="0039381D">
      <w:pPr>
        <w:jc w:val="center"/>
      </w:pPr>
    </w:p>
    <w:p w14:paraId="0D090DD0" w14:textId="2F63A201" w:rsidR="0039381D" w:rsidRDefault="0039381D" w:rsidP="0039381D">
      <w:pPr>
        <w:jc w:val="center"/>
      </w:pPr>
    </w:p>
    <w:p w14:paraId="1C4AD81B" w14:textId="7E51522E" w:rsidR="0039381D" w:rsidRDefault="0039381D" w:rsidP="0039381D">
      <w:pPr>
        <w:jc w:val="center"/>
      </w:pPr>
    </w:p>
    <w:p w14:paraId="10CAAEC4" w14:textId="4A9F5903" w:rsidR="0039381D" w:rsidRDefault="0039381D" w:rsidP="0039381D">
      <w:pPr>
        <w:jc w:val="center"/>
      </w:pPr>
    </w:p>
    <w:p w14:paraId="5E26B0B0" w14:textId="0613E6D5" w:rsidR="0039381D" w:rsidRDefault="0039381D" w:rsidP="0039381D">
      <w:pPr>
        <w:jc w:val="center"/>
      </w:pPr>
      <w:r>
        <w:lastRenderedPageBreak/>
        <w:t>Práctica 14</w:t>
      </w:r>
    </w:p>
    <w:p w14:paraId="448B2B35" w14:textId="18286DF8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140D8860" wp14:editId="65EDCB78">
            <wp:extent cx="5610225" cy="42005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BA05" w14:textId="77777777" w:rsidR="0039381D" w:rsidRDefault="0039381D" w:rsidP="0039381D">
      <w:pPr>
        <w:jc w:val="center"/>
      </w:pPr>
    </w:p>
    <w:p w14:paraId="7441A2C3" w14:textId="77777777" w:rsidR="0039381D" w:rsidRDefault="0039381D" w:rsidP="0039381D">
      <w:pPr>
        <w:jc w:val="center"/>
      </w:pPr>
    </w:p>
    <w:p w14:paraId="544309AE" w14:textId="77777777" w:rsidR="0039381D" w:rsidRDefault="0039381D" w:rsidP="0039381D">
      <w:pPr>
        <w:jc w:val="center"/>
      </w:pPr>
    </w:p>
    <w:p w14:paraId="1BB39964" w14:textId="77777777" w:rsidR="0039381D" w:rsidRDefault="0039381D" w:rsidP="0039381D">
      <w:pPr>
        <w:jc w:val="center"/>
      </w:pPr>
    </w:p>
    <w:p w14:paraId="0FDBBC9F" w14:textId="77777777" w:rsidR="0039381D" w:rsidRDefault="0039381D" w:rsidP="0039381D">
      <w:pPr>
        <w:jc w:val="center"/>
      </w:pPr>
    </w:p>
    <w:p w14:paraId="57389FFE" w14:textId="77777777" w:rsidR="0039381D" w:rsidRDefault="0039381D" w:rsidP="0039381D">
      <w:pPr>
        <w:jc w:val="center"/>
      </w:pPr>
    </w:p>
    <w:p w14:paraId="7557C0E0" w14:textId="77777777" w:rsidR="0039381D" w:rsidRDefault="0039381D" w:rsidP="0039381D">
      <w:pPr>
        <w:jc w:val="center"/>
      </w:pPr>
    </w:p>
    <w:p w14:paraId="0F89E8E5" w14:textId="77777777" w:rsidR="0039381D" w:rsidRDefault="0039381D" w:rsidP="0039381D">
      <w:pPr>
        <w:jc w:val="center"/>
      </w:pPr>
    </w:p>
    <w:p w14:paraId="1250A310" w14:textId="77777777" w:rsidR="0039381D" w:rsidRDefault="0039381D" w:rsidP="0039381D">
      <w:pPr>
        <w:jc w:val="center"/>
      </w:pPr>
    </w:p>
    <w:p w14:paraId="345B53C5" w14:textId="77777777" w:rsidR="0039381D" w:rsidRDefault="0039381D" w:rsidP="0039381D">
      <w:pPr>
        <w:jc w:val="center"/>
      </w:pPr>
    </w:p>
    <w:p w14:paraId="38AA348C" w14:textId="77777777" w:rsidR="0039381D" w:rsidRDefault="0039381D" w:rsidP="0039381D">
      <w:pPr>
        <w:jc w:val="center"/>
      </w:pPr>
    </w:p>
    <w:p w14:paraId="6F4C4D0C" w14:textId="77777777" w:rsidR="0039381D" w:rsidRDefault="0039381D" w:rsidP="0039381D">
      <w:pPr>
        <w:jc w:val="center"/>
      </w:pPr>
    </w:p>
    <w:p w14:paraId="253746EF" w14:textId="77777777" w:rsidR="0039381D" w:rsidRDefault="0039381D" w:rsidP="0039381D">
      <w:pPr>
        <w:jc w:val="center"/>
      </w:pPr>
    </w:p>
    <w:p w14:paraId="620F7991" w14:textId="56AF7C10" w:rsidR="0039381D" w:rsidRDefault="0039381D" w:rsidP="0039381D">
      <w:pPr>
        <w:jc w:val="center"/>
      </w:pPr>
      <w:r>
        <w:lastRenderedPageBreak/>
        <w:t>Práctica 15</w:t>
      </w:r>
    </w:p>
    <w:p w14:paraId="5D21EE2B" w14:textId="54A8FF7D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7BEFE8E9" wp14:editId="1348B5B1">
            <wp:extent cx="5600700" cy="74676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EE1" w14:textId="419F3BB7" w:rsidR="0039381D" w:rsidRDefault="0039381D" w:rsidP="0039381D">
      <w:pPr>
        <w:jc w:val="center"/>
      </w:pPr>
    </w:p>
    <w:p w14:paraId="3F0BC811" w14:textId="2AB40CA7" w:rsidR="0039381D" w:rsidRDefault="0039381D" w:rsidP="0039381D">
      <w:pPr>
        <w:jc w:val="center"/>
      </w:pPr>
      <w:r>
        <w:lastRenderedPageBreak/>
        <w:t>Práctica 16 A</w:t>
      </w:r>
    </w:p>
    <w:p w14:paraId="58563623" w14:textId="24700925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3EEC808B" wp14:editId="45A9B4F0">
            <wp:extent cx="5610225" cy="4200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8B42" w14:textId="165100DE" w:rsidR="0039381D" w:rsidRDefault="0039381D" w:rsidP="0039381D">
      <w:pPr>
        <w:jc w:val="center"/>
      </w:pPr>
    </w:p>
    <w:p w14:paraId="3C9B0623" w14:textId="22473D1D" w:rsidR="0039381D" w:rsidRDefault="0039381D" w:rsidP="0039381D">
      <w:pPr>
        <w:jc w:val="center"/>
      </w:pPr>
    </w:p>
    <w:p w14:paraId="2200578E" w14:textId="022BAA26" w:rsidR="0039381D" w:rsidRDefault="0039381D" w:rsidP="0039381D">
      <w:pPr>
        <w:jc w:val="center"/>
      </w:pPr>
    </w:p>
    <w:p w14:paraId="602B12D3" w14:textId="6F7E0A22" w:rsidR="0039381D" w:rsidRDefault="0039381D" w:rsidP="0039381D">
      <w:pPr>
        <w:jc w:val="center"/>
      </w:pPr>
    </w:p>
    <w:p w14:paraId="5157B742" w14:textId="2D1E3106" w:rsidR="0039381D" w:rsidRDefault="0039381D" w:rsidP="0039381D">
      <w:pPr>
        <w:jc w:val="center"/>
      </w:pPr>
    </w:p>
    <w:p w14:paraId="7A4B890B" w14:textId="3ED57158" w:rsidR="0039381D" w:rsidRDefault="0039381D" w:rsidP="0039381D">
      <w:pPr>
        <w:jc w:val="center"/>
      </w:pPr>
    </w:p>
    <w:p w14:paraId="1D6A0AAC" w14:textId="082829D3" w:rsidR="0039381D" w:rsidRDefault="0039381D" w:rsidP="0039381D">
      <w:pPr>
        <w:jc w:val="center"/>
      </w:pPr>
    </w:p>
    <w:p w14:paraId="07D9461E" w14:textId="3563A4CC" w:rsidR="0039381D" w:rsidRDefault="0039381D" w:rsidP="0039381D">
      <w:pPr>
        <w:jc w:val="center"/>
      </w:pPr>
    </w:p>
    <w:p w14:paraId="4AB5ECEB" w14:textId="404EBFCC" w:rsidR="0039381D" w:rsidRDefault="0039381D" w:rsidP="0039381D">
      <w:pPr>
        <w:jc w:val="center"/>
      </w:pPr>
    </w:p>
    <w:p w14:paraId="2820D971" w14:textId="0F427FD9" w:rsidR="0039381D" w:rsidRDefault="0039381D" w:rsidP="0039381D">
      <w:pPr>
        <w:jc w:val="center"/>
      </w:pPr>
    </w:p>
    <w:p w14:paraId="052F595D" w14:textId="0483FABD" w:rsidR="0039381D" w:rsidRDefault="0039381D" w:rsidP="0039381D">
      <w:pPr>
        <w:jc w:val="center"/>
      </w:pPr>
    </w:p>
    <w:p w14:paraId="5636CFBE" w14:textId="0FCC96E0" w:rsidR="0039381D" w:rsidRDefault="0039381D" w:rsidP="0039381D">
      <w:pPr>
        <w:jc w:val="center"/>
      </w:pPr>
    </w:p>
    <w:p w14:paraId="36C4C39A" w14:textId="77777777" w:rsidR="0039381D" w:rsidRDefault="0039381D" w:rsidP="0039381D">
      <w:pPr>
        <w:jc w:val="center"/>
      </w:pPr>
    </w:p>
    <w:p w14:paraId="01ADA14E" w14:textId="775FE98B" w:rsidR="0039381D" w:rsidRDefault="0039381D" w:rsidP="0039381D">
      <w:pPr>
        <w:jc w:val="center"/>
      </w:pPr>
      <w:r>
        <w:lastRenderedPageBreak/>
        <w:t>Práctica 16 B</w:t>
      </w:r>
    </w:p>
    <w:p w14:paraId="358F7222" w14:textId="3590B593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557156F8" wp14:editId="135739FE">
            <wp:extent cx="5610225" cy="42005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9EF3" w14:textId="256CB115" w:rsidR="0039381D" w:rsidRDefault="0039381D" w:rsidP="0039381D">
      <w:pPr>
        <w:jc w:val="center"/>
      </w:pPr>
    </w:p>
    <w:p w14:paraId="4EF531E1" w14:textId="2F876014" w:rsidR="0039381D" w:rsidRDefault="0039381D" w:rsidP="0039381D">
      <w:pPr>
        <w:jc w:val="center"/>
      </w:pPr>
    </w:p>
    <w:p w14:paraId="777DA2D9" w14:textId="29DD58E4" w:rsidR="0039381D" w:rsidRDefault="0039381D" w:rsidP="0039381D">
      <w:pPr>
        <w:jc w:val="center"/>
      </w:pPr>
    </w:p>
    <w:p w14:paraId="2BA7F89F" w14:textId="65F9C4C6" w:rsidR="0039381D" w:rsidRDefault="0039381D" w:rsidP="0039381D">
      <w:pPr>
        <w:jc w:val="center"/>
      </w:pPr>
    </w:p>
    <w:p w14:paraId="39FED80A" w14:textId="00B2D7FF" w:rsidR="0039381D" w:rsidRDefault="0039381D" w:rsidP="0039381D">
      <w:pPr>
        <w:jc w:val="center"/>
      </w:pPr>
    </w:p>
    <w:p w14:paraId="6814F560" w14:textId="0716565F" w:rsidR="0039381D" w:rsidRDefault="0039381D" w:rsidP="0039381D">
      <w:pPr>
        <w:jc w:val="center"/>
      </w:pPr>
    </w:p>
    <w:p w14:paraId="7EFC2811" w14:textId="2A99FECD" w:rsidR="0039381D" w:rsidRDefault="0039381D" w:rsidP="0039381D">
      <w:pPr>
        <w:jc w:val="center"/>
      </w:pPr>
    </w:p>
    <w:p w14:paraId="70D0C43A" w14:textId="1404E966" w:rsidR="0039381D" w:rsidRDefault="0039381D" w:rsidP="0039381D">
      <w:pPr>
        <w:jc w:val="center"/>
      </w:pPr>
    </w:p>
    <w:p w14:paraId="1B7A9924" w14:textId="4951BE90" w:rsidR="0039381D" w:rsidRDefault="0039381D" w:rsidP="0039381D">
      <w:pPr>
        <w:jc w:val="center"/>
      </w:pPr>
    </w:p>
    <w:p w14:paraId="600874E6" w14:textId="3F798C8C" w:rsidR="0039381D" w:rsidRDefault="0039381D" w:rsidP="0039381D">
      <w:pPr>
        <w:jc w:val="center"/>
      </w:pPr>
    </w:p>
    <w:p w14:paraId="3511AD67" w14:textId="02361A65" w:rsidR="0039381D" w:rsidRDefault="0039381D" w:rsidP="0039381D">
      <w:pPr>
        <w:jc w:val="center"/>
      </w:pPr>
    </w:p>
    <w:p w14:paraId="709F3D3A" w14:textId="27FCBE2E" w:rsidR="0039381D" w:rsidRDefault="0039381D" w:rsidP="0039381D">
      <w:pPr>
        <w:jc w:val="center"/>
      </w:pPr>
    </w:p>
    <w:p w14:paraId="2618A8AE" w14:textId="1B0BD702" w:rsidR="0039381D" w:rsidRDefault="0039381D" w:rsidP="0039381D">
      <w:pPr>
        <w:jc w:val="center"/>
      </w:pPr>
    </w:p>
    <w:p w14:paraId="20088B8C" w14:textId="48DFCC43" w:rsidR="0039381D" w:rsidRDefault="0039381D" w:rsidP="0039381D">
      <w:pPr>
        <w:jc w:val="center"/>
      </w:pPr>
      <w:r>
        <w:lastRenderedPageBreak/>
        <w:t>Práctica 17 A</w:t>
      </w:r>
    </w:p>
    <w:p w14:paraId="55D23085" w14:textId="4CAC0CEB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306F3808" wp14:editId="2E304ACE">
            <wp:extent cx="5600700" cy="7467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86065" w14:textId="782CBF93" w:rsidR="0039381D" w:rsidRDefault="0039381D" w:rsidP="0039381D">
      <w:pPr>
        <w:jc w:val="center"/>
      </w:pPr>
    </w:p>
    <w:p w14:paraId="5E728DE4" w14:textId="145AAED0" w:rsidR="0039381D" w:rsidRDefault="0039381D" w:rsidP="0039381D">
      <w:pPr>
        <w:jc w:val="center"/>
      </w:pPr>
      <w:r>
        <w:lastRenderedPageBreak/>
        <w:t>Práctica 17 B</w:t>
      </w:r>
    </w:p>
    <w:p w14:paraId="40AE3025" w14:textId="2362B7DC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0302CE03" wp14:editId="75CF5CC3">
            <wp:extent cx="5610225" cy="42005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44E5" w14:textId="0CD11928" w:rsidR="0039381D" w:rsidRDefault="0039381D" w:rsidP="0039381D">
      <w:pPr>
        <w:jc w:val="center"/>
      </w:pPr>
    </w:p>
    <w:p w14:paraId="4CBEC85B" w14:textId="4E192712" w:rsidR="0039381D" w:rsidRDefault="0039381D" w:rsidP="0039381D">
      <w:pPr>
        <w:jc w:val="center"/>
      </w:pPr>
    </w:p>
    <w:p w14:paraId="35FCB97A" w14:textId="3B64524A" w:rsidR="0039381D" w:rsidRDefault="0039381D" w:rsidP="0039381D">
      <w:pPr>
        <w:jc w:val="center"/>
      </w:pPr>
    </w:p>
    <w:p w14:paraId="12B5B9FA" w14:textId="60AC5E2C" w:rsidR="0039381D" w:rsidRDefault="0039381D" w:rsidP="0039381D">
      <w:pPr>
        <w:jc w:val="center"/>
      </w:pPr>
    </w:p>
    <w:p w14:paraId="4FA59A38" w14:textId="1F1A4730" w:rsidR="0039381D" w:rsidRDefault="0039381D" w:rsidP="0039381D">
      <w:pPr>
        <w:jc w:val="center"/>
      </w:pPr>
    </w:p>
    <w:p w14:paraId="4E29C50B" w14:textId="33791136" w:rsidR="0039381D" w:rsidRDefault="0039381D" w:rsidP="0039381D">
      <w:pPr>
        <w:jc w:val="center"/>
      </w:pPr>
    </w:p>
    <w:p w14:paraId="469612C4" w14:textId="065AD45B" w:rsidR="0039381D" w:rsidRDefault="0039381D" w:rsidP="0039381D">
      <w:pPr>
        <w:jc w:val="center"/>
      </w:pPr>
    </w:p>
    <w:p w14:paraId="659150CB" w14:textId="12D55C42" w:rsidR="0039381D" w:rsidRDefault="0039381D" w:rsidP="0039381D">
      <w:pPr>
        <w:jc w:val="center"/>
      </w:pPr>
    </w:p>
    <w:p w14:paraId="1E4101A8" w14:textId="3EE94DEB" w:rsidR="0039381D" w:rsidRDefault="0039381D" w:rsidP="0039381D">
      <w:pPr>
        <w:jc w:val="center"/>
      </w:pPr>
    </w:p>
    <w:p w14:paraId="175EF994" w14:textId="31996800" w:rsidR="0039381D" w:rsidRDefault="0039381D" w:rsidP="0039381D">
      <w:pPr>
        <w:jc w:val="center"/>
      </w:pPr>
    </w:p>
    <w:p w14:paraId="65379B8B" w14:textId="215711A5" w:rsidR="0039381D" w:rsidRDefault="0039381D" w:rsidP="0039381D">
      <w:pPr>
        <w:jc w:val="center"/>
      </w:pPr>
    </w:p>
    <w:p w14:paraId="244C9ADE" w14:textId="29DE0BC5" w:rsidR="0039381D" w:rsidRDefault="0039381D" w:rsidP="0039381D">
      <w:pPr>
        <w:jc w:val="center"/>
      </w:pPr>
    </w:p>
    <w:p w14:paraId="4676453B" w14:textId="424AB8E8" w:rsidR="0039381D" w:rsidRDefault="0039381D" w:rsidP="0039381D">
      <w:pPr>
        <w:jc w:val="center"/>
      </w:pPr>
    </w:p>
    <w:p w14:paraId="47A47944" w14:textId="47E6B113" w:rsidR="0039381D" w:rsidRDefault="0039381D" w:rsidP="0039381D">
      <w:pPr>
        <w:jc w:val="center"/>
      </w:pPr>
      <w:r>
        <w:lastRenderedPageBreak/>
        <w:t>Práctica 18</w:t>
      </w:r>
    </w:p>
    <w:p w14:paraId="782400A3" w14:textId="18086C34" w:rsidR="0039381D" w:rsidRDefault="0039381D" w:rsidP="0039381D">
      <w:pPr>
        <w:jc w:val="center"/>
      </w:pPr>
      <w:r>
        <w:rPr>
          <w:noProof/>
        </w:rPr>
        <w:drawing>
          <wp:inline distT="0" distB="0" distL="0" distR="0" wp14:anchorId="0474772E" wp14:editId="35B4FE41">
            <wp:extent cx="5600700" cy="74676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D80A" w14:textId="5D906D90" w:rsidR="0039381D" w:rsidRDefault="0039381D" w:rsidP="0039381D">
      <w:pPr>
        <w:jc w:val="center"/>
      </w:pPr>
    </w:p>
    <w:p w14:paraId="08C804FB" w14:textId="3571DB78" w:rsidR="0039381D" w:rsidRDefault="0039381D" w:rsidP="0039381D">
      <w:pPr>
        <w:jc w:val="center"/>
      </w:pPr>
      <w:r>
        <w:rPr>
          <w:noProof/>
        </w:rPr>
        <w:lastRenderedPageBreak/>
        <w:drawing>
          <wp:inline distT="0" distB="0" distL="0" distR="0" wp14:anchorId="26AA70D7" wp14:editId="5ABDB622">
            <wp:extent cx="5600700" cy="7467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66FA" w14:textId="042A9AD5" w:rsidR="0039381D" w:rsidRDefault="0039381D" w:rsidP="0039381D">
      <w:pPr>
        <w:jc w:val="center"/>
      </w:pPr>
      <w:r>
        <w:rPr>
          <w:noProof/>
        </w:rPr>
        <w:lastRenderedPageBreak/>
        <w:drawing>
          <wp:inline distT="0" distB="0" distL="0" distR="0" wp14:anchorId="6839CA8B" wp14:editId="235A452B">
            <wp:extent cx="5600700" cy="74676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698A8F" wp14:editId="0AD0EAF0">
            <wp:extent cx="5610225" cy="42005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94C0" w14:textId="1A4D4176" w:rsidR="0039381D" w:rsidRDefault="0039381D" w:rsidP="0039381D">
      <w:pPr>
        <w:jc w:val="center"/>
      </w:pPr>
    </w:p>
    <w:p w14:paraId="20D51B4B" w14:textId="2A84D467" w:rsidR="0039381D" w:rsidRDefault="0039381D" w:rsidP="0039381D">
      <w:pPr>
        <w:jc w:val="center"/>
      </w:pPr>
    </w:p>
    <w:p w14:paraId="44D54A2F" w14:textId="458BD3F3" w:rsidR="0039381D" w:rsidRDefault="0039381D" w:rsidP="0039381D">
      <w:pPr>
        <w:jc w:val="center"/>
      </w:pPr>
    </w:p>
    <w:p w14:paraId="204EFA2E" w14:textId="10E07594" w:rsidR="0039381D" w:rsidRDefault="0039381D" w:rsidP="0039381D">
      <w:pPr>
        <w:jc w:val="center"/>
      </w:pPr>
    </w:p>
    <w:p w14:paraId="0E0B7175" w14:textId="680C3BF1" w:rsidR="0039381D" w:rsidRDefault="0039381D" w:rsidP="0039381D">
      <w:pPr>
        <w:jc w:val="center"/>
      </w:pPr>
    </w:p>
    <w:p w14:paraId="38646D5C" w14:textId="7FC42FF8" w:rsidR="0039381D" w:rsidRDefault="0039381D" w:rsidP="0039381D">
      <w:pPr>
        <w:jc w:val="center"/>
      </w:pPr>
    </w:p>
    <w:p w14:paraId="24713D39" w14:textId="27467E90" w:rsidR="0039381D" w:rsidRDefault="0039381D" w:rsidP="0039381D">
      <w:pPr>
        <w:jc w:val="center"/>
      </w:pPr>
    </w:p>
    <w:p w14:paraId="56721F65" w14:textId="732B51A9" w:rsidR="0039381D" w:rsidRDefault="0039381D" w:rsidP="0039381D">
      <w:pPr>
        <w:jc w:val="center"/>
      </w:pPr>
    </w:p>
    <w:p w14:paraId="5FE8B6C8" w14:textId="7DB8F031" w:rsidR="0039381D" w:rsidRDefault="0039381D" w:rsidP="0039381D">
      <w:pPr>
        <w:jc w:val="center"/>
      </w:pPr>
    </w:p>
    <w:p w14:paraId="3AE38A54" w14:textId="463E7C2D" w:rsidR="0039381D" w:rsidRDefault="0039381D" w:rsidP="0039381D">
      <w:pPr>
        <w:jc w:val="center"/>
      </w:pPr>
    </w:p>
    <w:p w14:paraId="662EA502" w14:textId="267D35B0" w:rsidR="0039381D" w:rsidRDefault="0039381D" w:rsidP="0039381D">
      <w:pPr>
        <w:jc w:val="center"/>
      </w:pPr>
    </w:p>
    <w:p w14:paraId="2C81735C" w14:textId="7D3362C4" w:rsidR="0039381D" w:rsidRDefault="0039381D" w:rsidP="0039381D">
      <w:pPr>
        <w:jc w:val="center"/>
      </w:pPr>
    </w:p>
    <w:p w14:paraId="3760EAF2" w14:textId="1C221591" w:rsidR="0039381D" w:rsidRDefault="0039381D" w:rsidP="0039381D">
      <w:pPr>
        <w:jc w:val="center"/>
      </w:pPr>
    </w:p>
    <w:p w14:paraId="62A2125F" w14:textId="7EA7B746" w:rsidR="0039381D" w:rsidRDefault="0039381D" w:rsidP="0039381D">
      <w:pPr>
        <w:jc w:val="center"/>
      </w:pPr>
    </w:p>
    <w:p w14:paraId="032F06CC" w14:textId="52DA1578" w:rsidR="0039381D" w:rsidRDefault="0039381D" w:rsidP="0039381D">
      <w:pPr>
        <w:jc w:val="center"/>
      </w:pPr>
      <w:r>
        <w:lastRenderedPageBreak/>
        <w:t>Práctica 19</w:t>
      </w:r>
      <w:r>
        <w:rPr>
          <w:noProof/>
        </w:rPr>
        <w:drawing>
          <wp:inline distT="0" distB="0" distL="0" distR="0" wp14:anchorId="149D8799" wp14:editId="6D14E0BF">
            <wp:extent cx="5600700" cy="74676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8A71" w14:textId="04D247D8" w:rsidR="0039381D" w:rsidRDefault="0039381D" w:rsidP="0039381D">
      <w:pPr>
        <w:jc w:val="center"/>
      </w:pPr>
    </w:p>
    <w:p w14:paraId="121AE5CA" w14:textId="2CEE3254" w:rsidR="0039381D" w:rsidRDefault="0039381D" w:rsidP="0039381D">
      <w:pPr>
        <w:jc w:val="center"/>
      </w:pPr>
    </w:p>
    <w:p w14:paraId="0C8B53D0" w14:textId="4594FCEA" w:rsidR="0039381D" w:rsidRDefault="0039381D" w:rsidP="0039381D">
      <w:pPr>
        <w:jc w:val="center"/>
      </w:pPr>
      <w:r>
        <w:rPr>
          <w:noProof/>
        </w:rPr>
        <w:lastRenderedPageBreak/>
        <w:drawing>
          <wp:inline distT="0" distB="0" distL="0" distR="0" wp14:anchorId="544FD4C3" wp14:editId="2C6BB5B2">
            <wp:extent cx="5600700" cy="74676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87C7" w14:textId="2F8BC641" w:rsidR="0039381D" w:rsidRDefault="0039381D" w:rsidP="0039381D">
      <w:pPr>
        <w:jc w:val="center"/>
      </w:pPr>
    </w:p>
    <w:p w14:paraId="204168C2" w14:textId="085C9659" w:rsidR="0039381D" w:rsidRDefault="0039381D" w:rsidP="0039381D">
      <w:pPr>
        <w:jc w:val="center"/>
      </w:pPr>
    </w:p>
    <w:p w14:paraId="63008CD3" w14:textId="587C8BDB" w:rsidR="0039381D" w:rsidRDefault="0039381D" w:rsidP="0039381D">
      <w:pPr>
        <w:jc w:val="center"/>
      </w:pPr>
      <w:r>
        <w:rPr>
          <w:noProof/>
        </w:rPr>
        <w:lastRenderedPageBreak/>
        <w:drawing>
          <wp:inline distT="0" distB="0" distL="0" distR="0" wp14:anchorId="2FDFD56B" wp14:editId="4563310B">
            <wp:extent cx="5600700" cy="74676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E30FE" w14:textId="02FDFE72" w:rsidR="0039381D" w:rsidRDefault="0039381D" w:rsidP="0039381D">
      <w:pPr>
        <w:jc w:val="center"/>
      </w:pPr>
    </w:p>
    <w:p w14:paraId="65171D46" w14:textId="42CAF9AC" w:rsidR="0039381D" w:rsidRDefault="0039381D" w:rsidP="0039381D">
      <w:pPr>
        <w:jc w:val="center"/>
      </w:pPr>
    </w:p>
    <w:p w14:paraId="7FD913E5" w14:textId="33B474BA" w:rsidR="0039381D" w:rsidRDefault="0039381D" w:rsidP="0039381D">
      <w:pPr>
        <w:jc w:val="center"/>
      </w:pPr>
      <w:r>
        <w:rPr>
          <w:noProof/>
        </w:rPr>
        <w:lastRenderedPageBreak/>
        <w:drawing>
          <wp:inline distT="0" distB="0" distL="0" distR="0" wp14:anchorId="64598A56" wp14:editId="09C2FD6F">
            <wp:extent cx="5600700" cy="74676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E5A7" w14:textId="7D28DB02" w:rsidR="0039381D" w:rsidRDefault="0039381D" w:rsidP="0039381D">
      <w:pPr>
        <w:jc w:val="center"/>
      </w:pPr>
    </w:p>
    <w:p w14:paraId="2366CAEC" w14:textId="3983887E" w:rsidR="0039381D" w:rsidRDefault="0039381D" w:rsidP="0039381D">
      <w:pPr>
        <w:jc w:val="center"/>
      </w:pPr>
    </w:p>
    <w:p w14:paraId="06180B90" w14:textId="511FDC1B" w:rsidR="0039381D" w:rsidRDefault="0039381D" w:rsidP="0039381D">
      <w:pPr>
        <w:jc w:val="center"/>
      </w:pPr>
      <w:r>
        <w:rPr>
          <w:noProof/>
        </w:rPr>
        <w:lastRenderedPageBreak/>
        <w:drawing>
          <wp:inline distT="0" distB="0" distL="0" distR="0" wp14:anchorId="7ACF7F6C" wp14:editId="05CE29A2">
            <wp:extent cx="5610225" cy="42005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381D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11842" w14:textId="77777777" w:rsidR="002E5AF5" w:rsidRDefault="002E5AF5" w:rsidP="008936B7">
      <w:pPr>
        <w:spacing w:after="0" w:line="240" w:lineRule="auto"/>
      </w:pPr>
      <w:r>
        <w:separator/>
      </w:r>
    </w:p>
  </w:endnote>
  <w:endnote w:type="continuationSeparator" w:id="0">
    <w:p w14:paraId="480E1BBF" w14:textId="77777777" w:rsidR="002E5AF5" w:rsidRDefault="002E5AF5" w:rsidP="008936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30088" w14:textId="77777777" w:rsidR="008936B7" w:rsidRDefault="008936B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561762" w14:textId="77777777" w:rsidR="008936B7" w:rsidRDefault="008936B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4F013" w14:textId="77777777" w:rsidR="008936B7" w:rsidRDefault="008936B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8DD53" w14:textId="77777777" w:rsidR="002E5AF5" w:rsidRDefault="002E5AF5" w:rsidP="008936B7">
      <w:pPr>
        <w:spacing w:after="0" w:line="240" w:lineRule="auto"/>
      </w:pPr>
      <w:r>
        <w:separator/>
      </w:r>
    </w:p>
  </w:footnote>
  <w:footnote w:type="continuationSeparator" w:id="0">
    <w:p w14:paraId="4C2AF63C" w14:textId="77777777" w:rsidR="002E5AF5" w:rsidRDefault="002E5AF5" w:rsidP="008936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876CBE" w14:textId="77777777" w:rsidR="008936B7" w:rsidRDefault="002E5AF5">
    <w:pPr>
      <w:pStyle w:val="Encabezado"/>
    </w:pPr>
    <w:r>
      <w:rPr>
        <w:noProof/>
      </w:rPr>
      <w:pict w14:anchorId="26291FD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935516" o:spid="_x0000_s2050" type="#_x0000_t75" style="position:absolute;margin-left:0;margin-top:0;width:441.45pt;height:505.9pt;z-index:-251657216;mso-position-horizontal:center;mso-position-horizontal-relative:margin;mso-position-vertical:center;mso-position-vertical-relative:margin" o:allowincell="f">
          <v:imagedata r:id="rId1" o:title="LogoCetis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2775B" w14:textId="77777777" w:rsidR="008936B7" w:rsidRDefault="002E5AF5">
    <w:pPr>
      <w:pStyle w:val="Encabezado"/>
    </w:pPr>
    <w:r>
      <w:rPr>
        <w:noProof/>
      </w:rPr>
      <w:pict w14:anchorId="12B85D5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935517" o:spid="_x0000_s2051" type="#_x0000_t75" style="position:absolute;margin-left:0;margin-top:0;width:441.45pt;height:505.9pt;z-index:-251656192;mso-position-horizontal:center;mso-position-horizontal-relative:margin;mso-position-vertical:center;mso-position-vertical-relative:margin" o:allowincell="f">
          <v:imagedata r:id="rId1" o:title="LogoCetis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9AEE" w14:textId="77777777" w:rsidR="008936B7" w:rsidRDefault="002E5AF5">
    <w:pPr>
      <w:pStyle w:val="Encabezado"/>
    </w:pPr>
    <w:r>
      <w:rPr>
        <w:noProof/>
      </w:rPr>
      <w:pict w14:anchorId="45E2B13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935515" o:spid="_x0000_s2049" type="#_x0000_t75" style="position:absolute;margin-left:0;margin-top:0;width:441.45pt;height:505.9pt;z-index:-251658240;mso-position-horizontal:center;mso-position-horizontal-relative:margin;mso-position-vertical:center;mso-position-vertical-relative:margin" o:allowincell="f">
          <v:imagedata r:id="rId1" o:title="LogoCetis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81D"/>
    <w:rsid w:val="002E5AF5"/>
    <w:rsid w:val="0039381D"/>
    <w:rsid w:val="00486694"/>
    <w:rsid w:val="008936B7"/>
    <w:rsid w:val="00C9478B"/>
    <w:rsid w:val="00F545D7"/>
    <w:rsid w:val="00FA1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0928FE4"/>
  <w15:chartTrackingRefBased/>
  <w15:docId w15:val="{F9BB2E58-F9C8-45DB-89FC-85AE757BF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89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936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36B7"/>
  </w:style>
  <w:style w:type="paragraph" w:styleId="Piedepgina">
    <w:name w:val="footer"/>
    <w:basedOn w:val="Normal"/>
    <w:link w:val="PiedepginaCar"/>
    <w:uiPriority w:val="99"/>
    <w:unhideWhenUsed/>
    <w:rsid w:val="008936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36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&#233;Luis\Documents\Plantillas%20personalizadas%20de%20Office\Cetis%2054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Cetis 54.dotx</Template>
  <TotalTime>19</TotalTime>
  <Pages>22</Pages>
  <Words>74</Words>
  <Characters>408</Characters>
  <Application>Microsoft Office Word</Application>
  <DocSecurity>0</DocSecurity>
  <Lines>3</Lines>
  <Paragraphs>1</Paragraphs>
  <ScaleCrop>false</ScaleCrop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Luis Melchor Estrada</dc:creator>
  <cp:keywords/>
  <dc:description/>
  <cp:lastModifiedBy>Jose Luis Melchor Estrada</cp:lastModifiedBy>
  <cp:revision>2</cp:revision>
  <dcterms:created xsi:type="dcterms:W3CDTF">2021-05-25T01:53:00Z</dcterms:created>
  <dcterms:modified xsi:type="dcterms:W3CDTF">2021-05-25T23:37:00Z</dcterms:modified>
</cp:coreProperties>
</file>